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C1C" w:rsidRDefault="007D742B">
      <w:r>
        <w:t>&lt;SAMPLE SOP&gt;</w:t>
      </w:r>
    </w:p>
    <w:p w:rsidR="007D742B" w:rsidRDefault="007D742B">
      <w:r>
        <w:t xml:space="preserve">Testing to see public GIT security control </w:t>
      </w:r>
      <w:bookmarkStart w:id="0" w:name="_GoBack"/>
      <w:bookmarkEnd w:id="0"/>
    </w:p>
    <w:sectPr w:rsidR="007D7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2B"/>
    <w:rsid w:val="00114C1C"/>
    <w:rsid w:val="007D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BFAC"/>
  <w15:chartTrackingRefBased/>
  <w15:docId w15:val="{59B175DC-8C50-4E4F-9E14-E16AF228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E182E97B.dotm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 Rahul BangGts</dc:creator>
  <cp:keywords/>
  <dc:description/>
  <cp:lastModifiedBy>RAGHAVAN Rahul BangGts</cp:lastModifiedBy>
  <cp:revision>1</cp:revision>
  <dcterms:created xsi:type="dcterms:W3CDTF">2018-02-23T07:24:00Z</dcterms:created>
  <dcterms:modified xsi:type="dcterms:W3CDTF">2018-02-23T07:24:00Z</dcterms:modified>
</cp:coreProperties>
</file>