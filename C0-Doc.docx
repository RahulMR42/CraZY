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1C" w:rsidRDefault="00114C1C">
      <w:bookmarkStart w:id="0" w:name="_GoBack"/>
      <w:bookmarkEnd w:id="0"/>
    </w:p>
    <w:sectPr w:rsidR="0011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6BB"/>
    <w:rsid w:val="001116BB"/>
    <w:rsid w:val="001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33561-A0E5-4B3C-BD0A-95869120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C8F36C59.dotm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Rahul BangGts</dc:creator>
  <cp:keywords/>
  <dc:description/>
  <cp:lastModifiedBy>RAGHAVAN Rahul BangGts</cp:lastModifiedBy>
  <cp:revision>1</cp:revision>
  <dcterms:created xsi:type="dcterms:W3CDTF">2018-02-27T14:09:00Z</dcterms:created>
  <dcterms:modified xsi:type="dcterms:W3CDTF">2018-02-27T14:10:00Z</dcterms:modified>
</cp:coreProperties>
</file>